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31 january 202</w:t>
            </w:r>
            <w:bookmarkStart w:id="0" w:name="_GoBack"/>
            <w:bookmarkEnd w:id="0"/>
            <w:r>
              <w:t>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>SWTID1741367890159128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t>InsightStream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  <w:tr>
        <w:tc>
          <w:tcPr>
            <w:tcW w:w="4508" w:type="dxa"/>
          </w:tcPr>
          <w:p>
            <w:r>
              <w:t xml:space="preserve">Team members </w:t>
            </w:r>
          </w:p>
        </w:tc>
        <w:tc>
          <w:tcPr>
            <w:tcW w:w="4508" w:type="dxa"/>
          </w:tcPr>
          <w:p>
            <w:r>
              <w:t>Prabavathi V,Narpavi S,Nathiya S, Monisha A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>
          <w:color w:val="1155CC"/>
          <w:u w:val="single"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6302378" cy="332994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02378" cy="33299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356370" cy="352044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6370" cy="35204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271" cy="648743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5271" cy="64874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16</TotalTime>
  <Application>Yozo_Office</Application>
  <Pages>4</Pages>
  <Words>139</Words>
  <Characters>908</Characters>
  <Lines>40</Lines>
  <Paragraphs>20</Paragraphs>
  <CharactersWithSpaces>1028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3</cp:revision>
  <dcterms:created xsi:type="dcterms:W3CDTF">2025-03-05T18:45:00Z</dcterms:created>
  <dcterms:modified xsi:type="dcterms:W3CDTF">2025-03-09T04:58:31Z</dcterms:modified>
</cp:coreProperties>
</file>